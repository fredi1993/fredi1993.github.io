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249"/>
        <w:gridCol w:w="4433"/>
      </w:tblGrid>
      <w:tr w:rsidR="00083491" w:rsidRPr="00FA7B5B" w:rsidTr="00B80F43">
        <w:trPr>
          <w:trHeight w:val="2970"/>
        </w:trPr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4E6A44" w:rsidP="000E1AF0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Alfred GJINI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C26E48" w:rsidP="00C26E4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Birthday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0</w:t>
                  </w:r>
                  <w:r w:rsidR="004E6A44">
                    <w:rPr>
                      <w:rFonts w:ascii="Arial" w:hAnsi="Arial" w:cs="Arial"/>
                      <w:b/>
                      <w:bCs/>
                      <w:color w:val="6D83B3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-12-</w:t>
                  </w:r>
                  <w:r w:rsidR="004E6A44">
                    <w:rPr>
                      <w:rFonts w:ascii="Arial" w:hAnsi="Arial" w:cs="Arial"/>
                      <w:b/>
                      <w:bCs/>
                      <w:color w:val="6D83B3"/>
                    </w:rPr>
                    <w:t>1993</w:t>
                  </w:r>
                </w:p>
              </w:tc>
            </w:tr>
          </w:tbl>
          <w:p w:rsidR="00083491" w:rsidRPr="002D44B0" w:rsidRDefault="00AB5DF1" w:rsidP="002D44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  <w:color w:val="595C62"/>
                <w:sz w:val="42"/>
                <w:szCs w:val="42"/>
                <w:lang w:bidi="ar-SA"/>
              </w:rPr>
              <w:drawing>
                <wp:inline distT="0" distB="0" distL="0" distR="0" wp14:anchorId="553CAF07" wp14:editId="14138214">
                  <wp:extent cx="1590675" cy="1276350"/>
                  <wp:effectExtent l="0" t="0" r="9525" b="0"/>
                  <wp:docPr id="1" name="Picture 1" descr="C:\Documents and Settings\Diora &amp; Emma\Desktop\Foto Eda\New Folder (2)\Fre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Diora &amp; Emma\Desktop\Foto Eda\New Folder (2)\Fre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9" w:type="dxa"/>
          </w:tcPr>
          <w:tbl>
            <w:tblPr>
              <w:tblW w:w="435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355"/>
            </w:tblGrid>
            <w:tr w:rsidR="00083491" w:rsidRPr="002D44B0" w:rsidTr="00B80F43">
              <w:trPr>
                <w:trHeight w:val="937"/>
              </w:trPr>
              <w:tc>
                <w:tcPr>
                  <w:tcW w:w="435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C26E4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B80F43">
              <w:trPr>
                <w:trHeight w:val="1875"/>
              </w:trPr>
              <w:tc>
                <w:tcPr>
                  <w:tcW w:w="435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4E6A44">
                    <w:rPr>
                      <w:rFonts w:ascii="Arial" w:hAnsi="Arial" w:cs="Arial"/>
                      <w:b/>
                      <w:bCs/>
                      <w:color w:val="3B3E42"/>
                    </w:rPr>
                    <w:t>0696238919</w:t>
                  </w:r>
                </w:p>
                <w:p w:rsidR="000E1AF0" w:rsidRDefault="000E1AF0" w:rsidP="00162FD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</w:p>
                <w:p w:rsidR="000E1AF0" w:rsidRDefault="000E1AF0" w:rsidP="00162FD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</w:p>
                <w:p w:rsidR="009F2958" w:rsidRPr="00FA7B5B" w:rsidRDefault="00FA7B5B" w:rsidP="004E6A4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hyperlink r:id="rId9" w:history="1">
                    <w:r w:rsidR="00FB29A7" w:rsidRPr="00E64FCD">
                      <w:rPr>
                        <w:rStyle w:val="Hyperlink"/>
                        <w:rFonts w:ascii="Arial" w:hAnsi="Arial" w:cs="Arial"/>
                        <w:b/>
                        <w:bCs/>
                        <w:lang w:val="fr-FR"/>
                      </w:rPr>
                      <w:t>a.gjini@live.com</w:t>
                    </w:r>
                  </w:hyperlink>
                  <w:r w:rsidR="00FB29A7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, </w:t>
                  </w:r>
                  <w:hyperlink r:id="rId10" w:history="1">
                    <w:r w:rsidR="00FB29A7" w:rsidRPr="00E64FCD">
                      <w:rPr>
                        <w:rStyle w:val="Hyperlink"/>
                        <w:rFonts w:ascii="Arial" w:hAnsi="Arial" w:cs="Arial"/>
                        <w:b/>
                        <w:bCs/>
                        <w:lang w:val="fr-FR"/>
                      </w:rPr>
                      <w:t>alfred.gjini93@gmail.com</w:t>
                    </w:r>
                  </w:hyperlink>
                  <w:r w:rsidR="00FB29A7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</w:p>
              </w:tc>
            </w:tr>
          </w:tbl>
          <w:p w:rsidR="009F2958" w:rsidRPr="00FA7B5B" w:rsidRDefault="009F2958" w:rsidP="000E1AF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F97F93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C26E4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F97F93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C339D4" w:rsidRDefault="00A2210C" w:rsidP="00162FD4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Lagja 13</w:t>
                  </w:r>
                  <w:r w:rsidR="004E4913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Rruga Bajram Curri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Plazh Durres</w:t>
                  </w:r>
                  <w:r w:rsidR="00864960" w:rsidRPr="00C339D4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DC1C37" w:rsidTr="002D44B0">
        <w:tc>
          <w:tcPr>
            <w:tcW w:w="10682" w:type="dxa"/>
            <w:gridSpan w:val="2"/>
          </w:tcPr>
          <w:p w:rsidR="00A34C4E" w:rsidRPr="00B80F43" w:rsidRDefault="00A34C4E" w:rsidP="002D44B0">
            <w:pPr>
              <w:spacing w:after="0" w:line="240" w:lineRule="auto"/>
              <w:rPr>
                <w:rFonts w:ascii="Arial" w:hAnsi="Arial" w:cs="Arial"/>
                <w:lang w:val="es-AR"/>
              </w:rPr>
            </w:pPr>
          </w:p>
          <w:p w:rsidR="00204567" w:rsidRPr="00B80F43" w:rsidRDefault="00204567" w:rsidP="0020456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04567" w:rsidRPr="002D44B0" w:rsidTr="00166BEC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04567" w:rsidRPr="002D44B0" w:rsidRDefault="00204567" w:rsidP="00166BE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Experiences</w:t>
                  </w:r>
                </w:p>
              </w:tc>
            </w:tr>
            <w:tr w:rsidR="00204567" w:rsidRPr="00DC1C37" w:rsidTr="00166BEC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82"/>
                    <w:gridCol w:w="7633"/>
                  </w:tblGrid>
                  <w:tr w:rsidR="00204567" w:rsidRPr="008104C3" w:rsidTr="00F94054">
                    <w:tc>
                      <w:tcPr>
                        <w:tcW w:w="2582" w:type="dxa"/>
                      </w:tcPr>
                      <w:p w:rsidR="00204567" w:rsidRPr="00F94054" w:rsidRDefault="00204567" w:rsidP="00F9405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     </w:t>
                        </w:r>
                        <w:r w:rsidR="00D6254F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20/11</w:t>
                        </w:r>
                        <w:r w:rsidR="00F94054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</w:t>
                        </w: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</w:t>
                        </w:r>
                        <w:r w:rsidR="00F94054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15</w:t>
                        </w: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- </w:t>
                        </w:r>
                        <w:r w:rsidR="00A70177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20/11</w:t>
                        </w:r>
                        <w:r w:rsidR="00F94054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="00A70177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16</w:t>
                        </w:r>
                      </w:p>
                    </w:tc>
                    <w:tc>
                      <w:tcPr>
                        <w:tcW w:w="7633" w:type="dxa"/>
                      </w:tcPr>
                      <w:p w:rsidR="00F94054" w:rsidRDefault="00F94054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Web Developer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at Blue Bull Shpk</w:t>
                        </w:r>
                        <w:r w:rsidR="00FF3DE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(Durres)</w:t>
                        </w:r>
                      </w:p>
                      <w:p w:rsidR="00E40E3A" w:rsidRDefault="00E40E3A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E40E3A">
                          <w:rPr>
                            <w:rFonts w:ascii="Arial" w:hAnsi="Arial" w:cs="Arial"/>
                            <w:b/>
                            <w:color w:val="3B3E42"/>
                          </w:rPr>
                          <w:t>Lead</w:t>
                        </w:r>
                        <w:r w:rsidR="001D6FD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Programmer  (Smarty, PHP, Javas</w:t>
                        </w:r>
                        <w:r w:rsidRPr="00E40E3A">
                          <w:rPr>
                            <w:rFonts w:ascii="Arial" w:hAnsi="Arial" w:cs="Arial"/>
                            <w:b/>
                            <w:color w:val="3B3E42"/>
                          </w:rPr>
                          <w:t>cript, SQL, HTML, CSS, PL-SQL)</w:t>
                        </w:r>
                      </w:p>
                      <w:p w:rsidR="00E40E3A" w:rsidRPr="00E40E3A" w:rsidRDefault="00E40E3A" w:rsidP="00E40E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E40E3A">
                          <w:rPr>
                            <w:rFonts w:ascii="Arial" w:hAnsi="Arial" w:cs="Arial"/>
                            <w:b/>
                            <w:color w:val="3B3E42"/>
                          </w:rPr>
                          <w:t>I had to work on 4 websites (http://bluebull.trade/  , http://trading-forex.click/ , http://bluebull.services/ , http://competitivetrading.info/ ) and  2 trading forex platforms (Blue Bull Platform and Trading Forex Platform).</w:t>
                        </w:r>
                      </w:p>
                      <w:p w:rsidR="00E40E3A" w:rsidRPr="00E40E3A" w:rsidRDefault="00E40E3A" w:rsidP="00E40E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E40E3A">
                          <w:rPr>
                            <w:rFonts w:ascii="Arial" w:hAnsi="Arial" w:cs="Arial"/>
                            <w:b/>
                            <w:color w:val="3B3E42"/>
                          </w:rPr>
                          <w:t>I also worked on creating different email templates and making campaigns with them.</w:t>
                        </w:r>
                      </w:p>
                      <w:p w:rsidR="00E40E3A" w:rsidRPr="00E40E3A" w:rsidRDefault="00E40E3A" w:rsidP="00E40E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E40E3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I created  video tutorials on how  to use  the trading platform. </w:t>
                        </w:r>
                      </w:p>
                      <w:p w:rsidR="00E40E3A" w:rsidRDefault="00835CA1" w:rsidP="00E40E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Also c</w:t>
                        </w:r>
                        <w:r w:rsidR="00E40E3A" w:rsidRPr="00E40E3A">
                          <w:rPr>
                            <w:rFonts w:ascii="Arial" w:hAnsi="Arial" w:cs="Arial"/>
                            <w:b/>
                            <w:color w:val="3B3E42"/>
                          </w:rPr>
                          <w:t>reated some ebooks for the platform.</w:t>
                        </w:r>
                      </w:p>
                      <w:p w:rsidR="00166BEC" w:rsidRDefault="00166BEC" w:rsidP="00E40E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204567" w:rsidRPr="008104C3" w:rsidRDefault="00204567" w:rsidP="00E40E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204567" w:rsidRPr="000E1AF0" w:rsidTr="00F94054">
                    <w:tc>
                      <w:tcPr>
                        <w:tcW w:w="2582" w:type="dxa"/>
                      </w:tcPr>
                      <w:p w:rsidR="00204567" w:rsidRPr="00F33CFC" w:rsidRDefault="00166BEC" w:rsidP="001D6FD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  <w:r w:rsidR="001D6FD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15/01</w:t>
                        </w:r>
                        <w:r w:rsidR="001D6FD0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/2015 - </w:t>
                        </w:r>
                        <w:r w:rsidR="001D6FD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10/06</w:t>
                        </w:r>
                        <w:r w:rsidR="001D6FD0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="001D6FD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7633" w:type="dxa"/>
                      </w:tcPr>
                      <w:p w:rsidR="001D6FD0" w:rsidRDefault="001D6FD0" w:rsidP="001D6FD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Web Developer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at Webimal.org</w:t>
                        </w:r>
                        <w:r w:rsidR="00FF3DE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(Online Indian Company)</w:t>
                        </w:r>
                      </w:p>
                      <w:p w:rsidR="001D6FD0" w:rsidRDefault="001D6FD0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E40E3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Programmer 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(HTML, CSS, Javascript)</w:t>
                        </w:r>
                      </w:p>
                      <w:p w:rsidR="008D59B1" w:rsidRDefault="00370205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 used to convert books about Linux/SHELL to proper online tutorials.</w:t>
                        </w:r>
                      </w:p>
                      <w:p w:rsidR="000D4B37" w:rsidRDefault="008D59B1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To see my work check the tutorials at </w:t>
                        </w:r>
                        <w:r w:rsidRPr="008D59B1">
                          <w:rPr>
                            <w:rFonts w:ascii="Arial" w:hAnsi="Arial" w:cs="Arial"/>
                            <w:b/>
                            <w:color w:val="3B3E42"/>
                          </w:rPr>
                          <w:t>http://www.webminal.org/</w:t>
                        </w:r>
                        <w:r w:rsidR="00370205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  <w:p w:rsidR="00690E6D" w:rsidRDefault="00690E6D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0D4B37" w:rsidRPr="000E1AF0" w:rsidRDefault="000D4B37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0D4B37" w:rsidRPr="000E1AF0" w:rsidTr="00F94054">
                    <w:tc>
                      <w:tcPr>
                        <w:tcW w:w="2582" w:type="dxa"/>
                      </w:tcPr>
                      <w:p w:rsidR="000D4B37" w:rsidRPr="00F33CFC" w:rsidRDefault="00166BEC" w:rsidP="00D2765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  <w:r w:rsidR="00D2765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15/06</w:t>
                        </w:r>
                        <w:r w:rsidR="00D27650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="00D2765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09</w:t>
                        </w:r>
                        <w:r w:rsidR="00D27650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- </w:t>
                        </w:r>
                        <w:r w:rsidR="00D2765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20/10</w:t>
                        </w:r>
                        <w:r w:rsidR="00D27650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="00D27650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7633" w:type="dxa"/>
                      </w:tcPr>
                      <w:p w:rsidR="00FF3DE0" w:rsidRDefault="00FF3DE0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FF3DE0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Employee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at a videostore</w:t>
                        </w:r>
                        <w:r w:rsidR="007A026C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(Durres)</w:t>
                        </w:r>
                      </w:p>
                      <w:p w:rsidR="007A026C" w:rsidRDefault="00692ACE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For 5 years straight, d</w:t>
                        </w:r>
                        <w:r w:rsidR="00FF3DE0">
                          <w:rPr>
                            <w:rFonts w:ascii="Arial" w:hAnsi="Arial" w:cs="Arial"/>
                            <w:b/>
                            <w:color w:val="3B3E42"/>
                          </w:rPr>
                          <w:t>uring the 3-4 months of summer I have worked at a videostore in Durres.</w:t>
                        </w:r>
                      </w:p>
                      <w:p w:rsidR="000D4B37" w:rsidRPr="00773C0A" w:rsidRDefault="007A026C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I had different </w:t>
                        </w:r>
                        <w:r w:rsidRPr="007A026C">
                          <w:rPr>
                            <w:rFonts w:ascii="Arial" w:hAnsi="Arial" w:cs="Arial"/>
                            <w:b/>
                            <w:color w:val="3B3E42"/>
                          </w:rPr>
                          <w:t>duties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like: creating video game setups, creating video game autoruns, creating intros for movies, creating autoruns for movies, creating audio intros, creating autoruns for different applications, creating and modifying movie posters, </w:t>
                        </w:r>
                        <w:r w:rsidR="00692AC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creating a database for all the movies, albums, applications, video games in the store, </w:t>
                        </w:r>
                        <w:r w:rsidR="00A02B77">
                          <w:rPr>
                            <w:rFonts w:ascii="Arial" w:hAnsi="Arial" w:cs="Arial"/>
                            <w:b/>
                            <w:color w:val="3B3E42"/>
                          </w:rPr>
                          <w:t>fixing different computer problems to costumers etc.</w:t>
                        </w:r>
                        <w:r w:rsidR="00692AC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</w:t>
                        </w:r>
                        <w:r w:rsidR="00FF3DE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</w:tr>
                </w:tbl>
                <w:p w:rsidR="00204567" w:rsidRDefault="00204567" w:rsidP="00166BEC"/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82"/>
                    <w:gridCol w:w="7633"/>
                  </w:tblGrid>
                  <w:tr w:rsidR="00204567" w:rsidRPr="002D44B0" w:rsidTr="00FC18CC">
                    <w:tc>
                      <w:tcPr>
                        <w:tcW w:w="2582" w:type="dxa"/>
                      </w:tcPr>
                      <w:p w:rsidR="00204567" w:rsidRPr="00F33CFC" w:rsidRDefault="00204567" w:rsidP="00FC18C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  <w:r w:rsidR="00FC18CC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</w:t>
                        </w:r>
                        <w:r w:rsidR="00FC18CC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13</w:t>
                        </w:r>
                        <w:r w:rsidR="00FC18CC"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- </w:t>
                        </w:r>
                        <w:r w:rsidR="00FC18CC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Currently</w:t>
                        </w:r>
                      </w:p>
                    </w:tc>
                    <w:tc>
                      <w:tcPr>
                        <w:tcW w:w="7633" w:type="dxa"/>
                      </w:tcPr>
                      <w:p w:rsidR="00204567" w:rsidRPr="0027672E" w:rsidRDefault="008E27A7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 sell different products online</w:t>
                        </w:r>
                        <w:r w:rsidR="00376F16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204567" w:rsidRPr="008104C3" w:rsidRDefault="00204567" w:rsidP="00166BEC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204567" w:rsidRPr="008104C3" w:rsidTr="00FC18CC">
                    <w:tc>
                      <w:tcPr>
                        <w:tcW w:w="2582" w:type="dxa"/>
                      </w:tcPr>
                      <w:p w:rsidR="00204567" w:rsidRPr="00F33CFC" w:rsidRDefault="00212426" w:rsidP="0021242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    </w:t>
                        </w: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13</w:t>
                        </w: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Currently</w:t>
                        </w:r>
                      </w:p>
                    </w:tc>
                    <w:tc>
                      <w:tcPr>
                        <w:tcW w:w="7633" w:type="dxa"/>
                      </w:tcPr>
                      <w:p w:rsidR="00204567" w:rsidRPr="008104C3" w:rsidRDefault="00EF3444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Different online works on freelancer.com and upwork.com (formerly oDesk)</w:t>
                        </w:r>
                        <w:r w:rsidR="00376F16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</w:p>
                      <w:p w:rsidR="00204567" w:rsidRPr="00A2210C" w:rsidRDefault="00204567" w:rsidP="00166BEC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</w:p>
                      <w:p w:rsidR="00204567" w:rsidRPr="000E1AF0" w:rsidRDefault="00204567" w:rsidP="00166BE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</w:tbl>
                <w:p w:rsidR="00204567" w:rsidRPr="00C26E48" w:rsidRDefault="00204567" w:rsidP="00166BE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204567" w:rsidRPr="00204567" w:rsidRDefault="00204567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9E01A6" w:rsidRPr="002D44B0" w:rsidTr="00166BEC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E01A6" w:rsidRPr="002D44B0" w:rsidRDefault="00C26E48" w:rsidP="00166BE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9E01A6" w:rsidRPr="002D44B0" w:rsidTr="00166BEC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544"/>
                    <w:gridCol w:w="3961"/>
                  </w:tblGrid>
                  <w:tr w:rsidR="009E01A6" w:rsidRPr="00504C88" w:rsidTr="00166BEC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9E01A6" w:rsidRPr="00504C88" w:rsidRDefault="00C26E48" w:rsidP="008115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English</w:t>
                        </w:r>
                        <w:r w:rsidR="009E01A6" w:rsidRPr="00CF4706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(</w:t>
                        </w:r>
                        <w:r w:rsidR="0081155E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Great</w:t>
                        </w:r>
                        <w:r w:rsidR="009E01A6" w:rsidRPr="00CF4706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E01A6" w:rsidRPr="00504C88" w:rsidRDefault="00C26E48" w:rsidP="008115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Italian</w:t>
                        </w:r>
                        <w:r w:rsidR="009E01A6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(</w:t>
                        </w:r>
                        <w:r w:rsidR="0081155E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Very Good</w:t>
                        </w:r>
                        <w:r w:rsidR="009E01A6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9E01A6" w:rsidRPr="00504C88" w:rsidRDefault="009E01A6" w:rsidP="00166BE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9E01A6" w:rsidRPr="002D44B0" w:rsidRDefault="009E01A6" w:rsidP="00166BE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9E01A6" w:rsidRPr="000E1AF0" w:rsidRDefault="009E01A6" w:rsidP="002D44B0">
            <w:pPr>
              <w:spacing w:after="0" w:line="240" w:lineRule="auto"/>
              <w:rPr>
                <w:rFonts w:ascii="Arial" w:hAnsi="Arial" w:cs="Arial"/>
                <w:lang w:val="it-IT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it-IT"/>
              </w:rPr>
            </w:pPr>
          </w:p>
          <w:p w:rsidR="00204567" w:rsidRDefault="00204567" w:rsidP="0020456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F7AB0" w:rsidRDefault="003F7AB0" w:rsidP="0020456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F7AB0" w:rsidRPr="002D44B0" w:rsidRDefault="003F7AB0" w:rsidP="0020456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04567" w:rsidRPr="002D44B0" w:rsidTr="00166BEC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04567" w:rsidRPr="002D44B0" w:rsidRDefault="00232039" w:rsidP="00166BE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32039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204567" w:rsidRPr="00DC1C37" w:rsidTr="00166BEC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204567" w:rsidRPr="002D44B0" w:rsidTr="00166BEC">
                    <w:tc>
                      <w:tcPr>
                        <w:tcW w:w="2150" w:type="dxa"/>
                      </w:tcPr>
                      <w:p w:rsidR="00204567" w:rsidRPr="00F33CFC" w:rsidRDefault="00204567" w:rsidP="00166BEC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:rsidR="00204567" w:rsidRPr="000E1AF0" w:rsidRDefault="00204567" w:rsidP="00166BE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204567" w:rsidRPr="00952929" w:rsidTr="00166BEC">
                    <w:tc>
                      <w:tcPr>
                        <w:tcW w:w="2150" w:type="dxa"/>
                      </w:tcPr>
                      <w:p w:rsidR="00204567" w:rsidRPr="00F33CFC" w:rsidRDefault="00952929" w:rsidP="00166BEC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F33CFC">
                          <w:rPr>
                            <w:rFonts w:ascii="Arial" w:hAnsi="Arial" w:cs="Arial"/>
                            <w:b/>
                            <w:color w:val="3B3E42"/>
                          </w:rPr>
                          <w:t>2012 – 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952929" w:rsidRPr="00A2210C" w:rsidRDefault="00952929" w:rsidP="00952929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Bachelor Degree in Computer Science (Informatics) at  </w:t>
                        </w:r>
                        <w:r w:rsidRPr="00952929">
                          <w:rPr>
                            <w:rFonts w:ascii="Arial" w:hAnsi="Arial" w:cs="Arial"/>
                            <w:b/>
                            <w:color w:val="3B3E42"/>
                          </w:rPr>
                          <w:t>Faculty of Natural Sciences, University of Tirana</w:t>
                        </w:r>
                      </w:p>
                      <w:p w:rsidR="00204567" w:rsidRPr="00952929" w:rsidRDefault="00204567" w:rsidP="00166BEC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204567" w:rsidRPr="000E1AF0" w:rsidTr="00166BEC">
                    <w:tc>
                      <w:tcPr>
                        <w:tcW w:w="2150" w:type="dxa"/>
                      </w:tcPr>
                      <w:p w:rsidR="00204567" w:rsidRPr="00F33CFC" w:rsidRDefault="00952929" w:rsidP="00166BEC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2009 - 2012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952929" w:rsidRPr="00952929" w:rsidRDefault="00952929" w:rsidP="00952929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 w:rsidRPr="00952929">
                          <w:rPr>
                            <w:rFonts w:ascii="Arial" w:hAnsi="Arial" w:cs="Arial"/>
                            <w:b/>
                            <w:color w:val="3B3E42"/>
                          </w:rPr>
                          <w:t>“Gjergj Kastrioti” High School, Durres</w:t>
                        </w:r>
                      </w:p>
                      <w:p w:rsidR="00204567" w:rsidRPr="000E1AF0" w:rsidRDefault="00204567" w:rsidP="00952929">
                        <w:pPr>
                          <w:pStyle w:val="HTMLPreformatted"/>
                          <w:shd w:val="clear" w:color="auto" w:fill="FFFFFF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</w:tbl>
                <w:p w:rsidR="00204567" w:rsidRPr="00C26E48" w:rsidRDefault="00204567" w:rsidP="00166BE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204567" w:rsidRDefault="0020456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4622FC" w:rsidRDefault="004622F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10329B" w:rsidRPr="002D44B0" w:rsidTr="00826E99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0329B" w:rsidRPr="002D44B0" w:rsidRDefault="0010329B" w:rsidP="00826E9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Trainings</w:t>
                  </w:r>
                </w:p>
              </w:tc>
            </w:tr>
            <w:tr w:rsidR="0010329B" w:rsidRPr="00C26E48" w:rsidTr="00826E99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32"/>
                    <w:gridCol w:w="90"/>
                    <w:gridCol w:w="7993"/>
                  </w:tblGrid>
                  <w:tr w:rsidR="0010329B" w:rsidRPr="002D44B0" w:rsidTr="0010329B">
                    <w:tc>
                      <w:tcPr>
                        <w:tcW w:w="2132" w:type="dxa"/>
                      </w:tcPr>
                      <w:p w:rsidR="0010329B" w:rsidRPr="00F33CFC" w:rsidRDefault="0010329B" w:rsidP="00826E99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83" w:type="dxa"/>
                        <w:gridSpan w:val="2"/>
                      </w:tcPr>
                      <w:p w:rsidR="0010329B" w:rsidRPr="000E1AF0" w:rsidRDefault="0010329B" w:rsidP="00826E9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10329B" w:rsidRPr="007B687C" w:rsidTr="0010329B">
                    <w:tc>
                      <w:tcPr>
                        <w:tcW w:w="2222" w:type="dxa"/>
                        <w:gridSpan w:val="2"/>
                      </w:tcPr>
                      <w:p w:rsidR="0010329B" w:rsidRPr="00F33CFC" w:rsidRDefault="0010329B" w:rsidP="0010329B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20/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09</w:t>
                        </w: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/2015 -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20/10</w:t>
                        </w:r>
                        <w:r w:rsidRPr="00F94054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7993" w:type="dxa"/>
                      </w:tcPr>
                      <w:p w:rsidR="0010329B" w:rsidRDefault="007B687C" w:rsidP="00826E99">
                        <w:pPr>
                          <w:pStyle w:val="HTMLPreformatted"/>
                          <w:shd w:val="clear" w:color="auto" w:fill="FFFFFF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B687C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Smarty and PHP Training in Milan,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ITALY</w:t>
                        </w:r>
                      </w:p>
                      <w:p w:rsidR="007B687C" w:rsidRPr="007B687C" w:rsidRDefault="007B687C" w:rsidP="00826E99">
                        <w:pPr>
                          <w:pStyle w:val="HTMLPreformatted"/>
                          <w:shd w:val="clear" w:color="auto" w:fill="FFFFFF"/>
                          <w:rPr>
                            <w:rFonts w:ascii="Arial" w:hAnsi="Arial" w:cs="Arial"/>
                            <w:b/>
                            <w:color w:val="212121"/>
                          </w:rPr>
                        </w:pPr>
                        <w:r w:rsidRPr="007B687C">
                          <w:rPr>
                            <w:rFonts w:ascii="Arial" w:hAnsi="Arial" w:cs="Arial"/>
                            <w:b/>
                            <w:color w:val="212121"/>
                          </w:rPr>
                          <w:t xml:space="preserve">1 month </w:t>
                        </w:r>
                        <w:r>
                          <w:rPr>
                            <w:rFonts w:ascii="Arial" w:hAnsi="Arial" w:cs="Arial"/>
                            <w:b/>
                            <w:color w:val="212121"/>
                          </w:rPr>
                          <w:t>training about the trading forex platforms that I would later work on.</w:t>
                        </w:r>
                      </w:p>
                      <w:p w:rsidR="0010329B" w:rsidRPr="007B687C" w:rsidRDefault="0010329B" w:rsidP="00826E99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</w:tbl>
                <w:p w:rsidR="0010329B" w:rsidRPr="00C26E48" w:rsidRDefault="0010329B" w:rsidP="00826E9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F7AB0" w:rsidRDefault="003F7AB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04567" w:rsidRDefault="0020456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04567" w:rsidRPr="00204567" w:rsidRDefault="0020456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04567" w:rsidRPr="00204567" w:rsidRDefault="0020456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AB5DF1">
              <w:trPr>
                <w:trHeight w:val="20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162FD4" w:rsidRDefault="0081155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Other Skills</w:t>
                  </w:r>
                </w:p>
              </w:tc>
            </w:tr>
            <w:tr w:rsidR="00315076" w:rsidRPr="002D44B0" w:rsidTr="00EF00B7">
              <w:trPr>
                <w:trHeight w:val="349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0E1AF0" w:rsidRDefault="00315076" w:rsidP="00162FD4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tbl>
                  <w:tblPr>
                    <w:tblW w:w="10352" w:type="dxa"/>
                    <w:tblLook w:val="04A0" w:firstRow="1" w:lastRow="0" w:firstColumn="1" w:lastColumn="0" w:noHBand="0" w:noVBand="1"/>
                  </w:tblPr>
                  <w:tblGrid>
                    <w:gridCol w:w="2680"/>
                    <w:gridCol w:w="2681"/>
                    <w:gridCol w:w="4991"/>
                  </w:tblGrid>
                  <w:tr w:rsidR="007766E5" w:rsidRPr="000E1AF0" w:rsidTr="00EF00B7">
                    <w:trPr>
                      <w:trHeight w:val="427"/>
                    </w:trPr>
                    <w:tc>
                      <w:tcPr>
                        <w:tcW w:w="2680" w:type="dxa"/>
                        <w:tcBorders>
                          <w:right w:val="single" w:sz="4" w:space="0" w:color="6D83B3"/>
                        </w:tcBorders>
                      </w:tcPr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E1AF0">
                          <w:rPr>
                            <w:rFonts w:ascii="Arial" w:hAnsi="Arial" w:cs="Arial"/>
                            <w:b/>
                            <w:color w:val="3B3E42"/>
                          </w:rPr>
                          <w:t>Microsoft Office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E1AF0">
                          <w:rPr>
                            <w:rFonts w:ascii="Arial" w:hAnsi="Arial" w:cs="Arial"/>
                            <w:b/>
                            <w:color w:val="3B3E42"/>
                          </w:rPr>
                          <w:t>Page Maker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E1AF0">
                          <w:rPr>
                            <w:rFonts w:ascii="Arial" w:hAnsi="Arial" w:cs="Arial"/>
                            <w:b/>
                            <w:color w:val="3B3E42"/>
                          </w:rPr>
                          <w:t>Movie Maker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444444"/>
                            <w:shd w:val="clear" w:color="auto" w:fill="FFFFFF"/>
                          </w:rPr>
                        </w:pPr>
                        <w:r w:rsidRPr="00BB2F30">
                          <w:rPr>
                            <w:rFonts w:ascii="Arial" w:hAnsi="Arial" w:cs="Arial"/>
                            <w:b/>
                            <w:color w:val="444444"/>
                            <w:shd w:val="clear" w:color="auto" w:fill="FFFFFF"/>
                          </w:rPr>
                          <w:t>Cyberlink PowerDirector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B2F30">
                          <w:rPr>
                            <w:rFonts w:ascii="Arial" w:hAnsi="Arial" w:cs="Arial"/>
                            <w:b/>
                            <w:color w:val="3B3E42"/>
                          </w:rPr>
                          <w:t>Sony Vegas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B2F30">
                          <w:rPr>
                            <w:rFonts w:ascii="Arial" w:hAnsi="Arial" w:cs="Arial"/>
                            <w:b/>
                            <w:color w:val="3B3E42"/>
                          </w:rPr>
                          <w:t>Adobe Premiere Pro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B2F30">
                          <w:rPr>
                            <w:rFonts w:ascii="Arial" w:hAnsi="Arial" w:cs="Arial"/>
                            <w:b/>
                            <w:color w:val="3B3E42"/>
                          </w:rPr>
                          <w:t>VirtualDub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Adobe </w:t>
                        </w:r>
                        <w:r w:rsidRPr="00BB2F30">
                          <w:rPr>
                            <w:rFonts w:ascii="Arial" w:hAnsi="Arial" w:cs="Arial"/>
                            <w:b/>
                            <w:color w:val="3B3E42"/>
                          </w:rPr>
                          <w:t>Photoshop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Adobe </w:t>
                        </w:r>
                        <w:r w:rsidRPr="00BB2F30">
                          <w:rPr>
                            <w:rFonts w:ascii="Arial" w:hAnsi="Arial" w:cs="Arial"/>
                            <w:b/>
                            <w:color w:val="3B3E42"/>
                          </w:rPr>
                          <w:t>Illustrator</w:t>
                        </w:r>
                      </w:p>
                      <w:p w:rsidR="00204567" w:rsidRPr="00BB2F30" w:rsidRDefault="00204567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Corel Draw</w:t>
                        </w:r>
                      </w:p>
                    </w:tc>
                    <w:tc>
                      <w:tcPr>
                        <w:tcW w:w="2681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CompTia</w:t>
                        </w: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A+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CompTia</w:t>
                        </w: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Network+</w:t>
                        </w:r>
                      </w:p>
                      <w:p w:rsidR="007766E5" w:rsidRDefault="007766E5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Windows Server 2008</w:t>
                        </w:r>
                      </w:p>
                      <w:p w:rsidR="00F938C3" w:rsidRDefault="00F938C3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Email Templates</w:t>
                        </w:r>
                      </w:p>
                      <w:p w:rsidR="00F938C3" w:rsidRDefault="00F938C3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Email Campaigns</w:t>
                        </w:r>
                      </w:p>
                      <w:p w:rsidR="00F97F93" w:rsidRDefault="00F97F93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AdWords</w:t>
                        </w:r>
                      </w:p>
                      <w:p w:rsidR="00F97F93" w:rsidRDefault="00F97F93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AdSense</w:t>
                        </w:r>
                      </w:p>
                      <w:p w:rsidR="00F97F93" w:rsidRDefault="00F97F93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</w:t>
                        </w:r>
                        <w:r w:rsidRPr="00F97F93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mazon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SES</w:t>
                        </w:r>
                        <w:bookmarkStart w:id="0" w:name="_GoBack"/>
                        <w:bookmarkEnd w:id="0"/>
                      </w:p>
                      <w:p w:rsidR="00F938C3" w:rsidRPr="000E1AF0" w:rsidRDefault="00F938C3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991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7766E5" w:rsidRDefault="00F938C3" w:rsidP="00AB5DF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lang w:val="it-IT"/>
                          </w:rPr>
                          <w:t>P</w:t>
                        </w:r>
                        <w:r w:rsidRPr="00F938C3">
                          <w:rPr>
                            <w:rFonts w:ascii="Arial" w:hAnsi="Arial" w:cs="Arial"/>
                            <w:b/>
                            <w:color w:val="3B3E42"/>
                            <w:lang w:val="it-IT"/>
                          </w:rPr>
                          <w:t xml:space="preserve">rogramming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lang w:val="it-IT"/>
                          </w:rPr>
                          <w:t>Languages</w:t>
                        </w:r>
                        <w:r w:rsidR="007766E5">
                          <w:rPr>
                            <w:rFonts w:ascii="Arial" w:hAnsi="Arial" w:cs="Arial"/>
                            <w:b/>
                            <w:color w:val="3B3E42"/>
                            <w:lang w:val="it-IT"/>
                          </w:rPr>
                          <w:t>:</w:t>
                        </w:r>
                      </w:p>
                      <w:p w:rsidR="007766E5" w:rsidRDefault="007766E5" w:rsidP="00AB5DF1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lang w:val="it-IT"/>
                          </w:rPr>
                        </w:pPr>
                      </w:p>
                      <w:p w:rsid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</w:t>
                        </w:r>
                      </w:p>
                      <w:p w:rsidR="007766E5" w:rsidRP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C++</w:t>
                        </w:r>
                      </w:p>
                      <w:p w:rsid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Java</w:t>
                        </w:r>
                      </w:p>
                      <w:p w:rsidR="00343210" w:rsidRPr="007766E5" w:rsidRDefault="00343210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Android</w:t>
                        </w:r>
                      </w:p>
                      <w:p w:rsidR="007766E5" w:rsidRP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HTML</w:t>
                        </w:r>
                        <w:r w:rsidR="00343210">
                          <w:rPr>
                            <w:rFonts w:ascii="Arial" w:hAnsi="Arial" w:cs="Arial"/>
                            <w:b/>
                            <w:color w:val="3B3E42"/>
                          </w:rPr>
                          <w:t>/HTML5</w:t>
                        </w:r>
                      </w:p>
                      <w:p w:rsidR="007766E5" w:rsidRP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CSS</w:t>
                        </w:r>
                      </w:p>
                      <w:p w:rsid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JavaScript</w:t>
                        </w:r>
                      </w:p>
                      <w:p w:rsid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Ajax</w:t>
                        </w:r>
                      </w:p>
                      <w:p w:rsidR="007766E5" w:rsidRP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JQuery</w:t>
                        </w:r>
                      </w:p>
                      <w:p w:rsidR="007766E5" w:rsidRP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PHP</w:t>
                        </w:r>
                      </w:p>
                      <w:p w:rsidR="007766E5" w:rsidRP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SQL</w:t>
                        </w:r>
                      </w:p>
                      <w:p w:rsidR="007766E5" w:rsidRP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PL/SQL</w:t>
                        </w:r>
                      </w:p>
                      <w:p w:rsid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ASP</w:t>
                        </w:r>
                      </w:p>
                      <w:p w:rsidR="00232039" w:rsidRPr="007766E5" w:rsidRDefault="00232039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C#</w:t>
                        </w:r>
                      </w:p>
                      <w:p w:rsidR="007766E5" w:rsidRP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Bootstrap</w:t>
                        </w:r>
                      </w:p>
                      <w:p w:rsidR="007766E5" w:rsidRDefault="007766E5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766E5">
                          <w:rPr>
                            <w:rFonts w:ascii="Arial" w:hAnsi="Arial" w:cs="Arial"/>
                            <w:b/>
                            <w:color w:val="3B3E42"/>
                          </w:rPr>
                          <w:t>XML</w:t>
                        </w:r>
                      </w:p>
                      <w:p w:rsidR="00F938C3" w:rsidRDefault="00F938C3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Smarty</w:t>
                        </w:r>
                      </w:p>
                      <w:p w:rsidR="00F938C3" w:rsidRDefault="00F938C3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JSON</w:t>
                        </w:r>
                      </w:p>
                      <w:p w:rsidR="00F938C3" w:rsidRPr="007766E5" w:rsidRDefault="00232039" w:rsidP="00AB5D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AngularJS</w:t>
                        </w:r>
                      </w:p>
                    </w:tc>
                  </w:tr>
                  <w:tr w:rsidR="007766E5" w:rsidRPr="002D44B0" w:rsidTr="00EF00B7">
                    <w:trPr>
                      <w:trHeight w:val="74"/>
                    </w:trPr>
                    <w:tc>
                      <w:tcPr>
                        <w:tcW w:w="2680" w:type="dxa"/>
                        <w:tcBorders>
                          <w:right w:val="single" w:sz="4" w:space="0" w:color="6D83B3"/>
                        </w:tcBorders>
                      </w:tcPr>
                      <w:p w:rsidR="007766E5" w:rsidRPr="002D44B0" w:rsidRDefault="007766E5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681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7766E5" w:rsidRPr="002D44B0" w:rsidRDefault="007766E5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4991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7766E5" w:rsidRPr="002D44B0" w:rsidRDefault="007766E5" w:rsidP="00AB5DF1">
                        <w:pPr>
                          <w:spacing w:after="4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DC1C37" w:rsidTr="002D44B0">
        <w:tc>
          <w:tcPr>
            <w:tcW w:w="10682" w:type="dxa"/>
            <w:gridSpan w:val="2"/>
          </w:tcPr>
          <w:p w:rsidR="00315076" w:rsidRPr="00C26E48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104C3" w:rsidRDefault="008104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Arial Unicode MS"/>
    <w:charset w:val="80"/>
    <w:family w:val="roman"/>
    <w:pitch w:val="variable"/>
    <w:sig w:usb0="00000000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B7210"/>
    <w:multiLevelType w:val="hybridMultilevel"/>
    <w:tmpl w:val="FA42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568EB"/>
    <w:multiLevelType w:val="hybridMultilevel"/>
    <w:tmpl w:val="F9C46982"/>
    <w:lvl w:ilvl="0" w:tplc="3716A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D4"/>
    <w:rsid w:val="00057653"/>
    <w:rsid w:val="00062AD3"/>
    <w:rsid w:val="00083491"/>
    <w:rsid w:val="000D4B37"/>
    <w:rsid w:val="000E1AF0"/>
    <w:rsid w:val="0010329B"/>
    <w:rsid w:val="001211DC"/>
    <w:rsid w:val="00130370"/>
    <w:rsid w:val="00162FD4"/>
    <w:rsid w:val="00166BEC"/>
    <w:rsid w:val="001D6FD0"/>
    <w:rsid w:val="00204567"/>
    <w:rsid w:val="00212426"/>
    <w:rsid w:val="00215B45"/>
    <w:rsid w:val="00232039"/>
    <w:rsid w:val="0025660E"/>
    <w:rsid w:val="0027355D"/>
    <w:rsid w:val="0027672E"/>
    <w:rsid w:val="002D44B0"/>
    <w:rsid w:val="00315076"/>
    <w:rsid w:val="003303B1"/>
    <w:rsid w:val="00343210"/>
    <w:rsid w:val="00361D09"/>
    <w:rsid w:val="00370205"/>
    <w:rsid w:val="00376F16"/>
    <w:rsid w:val="003F7AB0"/>
    <w:rsid w:val="004622FC"/>
    <w:rsid w:val="004E4913"/>
    <w:rsid w:val="004E6A44"/>
    <w:rsid w:val="00504C88"/>
    <w:rsid w:val="00532D43"/>
    <w:rsid w:val="00562696"/>
    <w:rsid w:val="006068F3"/>
    <w:rsid w:val="00606CB9"/>
    <w:rsid w:val="00641208"/>
    <w:rsid w:val="00690E6D"/>
    <w:rsid w:val="00692ACE"/>
    <w:rsid w:val="00694E29"/>
    <w:rsid w:val="006E5165"/>
    <w:rsid w:val="007504FD"/>
    <w:rsid w:val="00773C0A"/>
    <w:rsid w:val="007766E5"/>
    <w:rsid w:val="007A026C"/>
    <w:rsid w:val="007B687C"/>
    <w:rsid w:val="007E70AC"/>
    <w:rsid w:val="008104C3"/>
    <w:rsid w:val="0081155E"/>
    <w:rsid w:val="008312AB"/>
    <w:rsid w:val="00835CA1"/>
    <w:rsid w:val="00864960"/>
    <w:rsid w:val="008B3BC9"/>
    <w:rsid w:val="008C2FEF"/>
    <w:rsid w:val="008D59B1"/>
    <w:rsid w:val="008D653C"/>
    <w:rsid w:val="008E27A7"/>
    <w:rsid w:val="00914EC1"/>
    <w:rsid w:val="0093044C"/>
    <w:rsid w:val="00952929"/>
    <w:rsid w:val="0095423A"/>
    <w:rsid w:val="009E01A6"/>
    <w:rsid w:val="009F2958"/>
    <w:rsid w:val="009F79C8"/>
    <w:rsid w:val="00A02B77"/>
    <w:rsid w:val="00A2210C"/>
    <w:rsid w:val="00A34C4E"/>
    <w:rsid w:val="00A70177"/>
    <w:rsid w:val="00A80D0E"/>
    <w:rsid w:val="00AB5DF1"/>
    <w:rsid w:val="00AC55A3"/>
    <w:rsid w:val="00B34E7A"/>
    <w:rsid w:val="00B508D4"/>
    <w:rsid w:val="00B80F43"/>
    <w:rsid w:val="00BB17F5"/>
    <w:rsid w:val="00BB2F30"/>
    <w:rsid w:val="00BE76CE"/>
    <w:rsid w:val="00BF0E24"/>
    <w:rsid w:val="00C26E48"/>
    <w:rsid w:val="00C339D4"/>
    <w:rsid w:val="00CA4EDD"/>
    <w:rsid w:val="00CF4706"/>
    <w:rsid w:val="00D27650"/>
    <w:rsid w:val="00D51AE4"/>
    <w:rsid w:val="00D6254F"/>
    <w:rsid w:val="00DB5A85"/>
    <w:rsid w:val="00DC1C37"/>
    <w:rsid w:val="00DE2EAE"/>
    <w:rsid w:val="00E40E3A"/>
    <w:rsid w:val="00E93F7B"/>
    <w:rsid w:val="00EC0515"/>
    <w:rsid w:val="00ED023E"/>
    <w:rsid w:val="00EE019E"/>
    <w:rsid w:val="00EF00B7"/>
    <w:rsid w:val="00EF3444"/>
    <w:rsid w:val="00F04832"/>
    <w:rsid w:val="00F33CFC"/>
    <w:rsid w:val="00F75B30"/>
    <w:rsid w:val="00F938C3"/>
    <w:rsid w:val="00F94054"/>
    <w:rsid w:val="00F97F93"/>
    <w:rsid w:val="00FA7B5B"/>
    <w:rsid w:val="00FB29A7"/>
    <w:rsid w:val="00FC18CC"/>
    <w:rsid w:val="00FF3DE0"/>
    <w:rsid w:val="00F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1A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F0"/>
    <w:rPr>
      <w:rFonts w:ascii="Tahoma" w:hAnsi="Tahoma" w:cs="Tahoma"/>
      <w:sz w:val="16"/>
      <w:szCs w:val="16"/>
      <w:lang w:val="en-US" w:eastAsia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10C"/>
    <w:rPr>
      <w:rFonts w:ascii="Courier New" w:eastAsia="Times New Roman" w:hAnsi="Courier New" w:cs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1A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F0"/>
    <w:rPr>
      <w:rFonts w:ascii="Tahoma" w:hAnsi="Tahoma" w:cs="Tahoma"/>
      <w:sz w:val="16"/>
      <w:szCs w:val="16"/>
      <w:lang w:val="en-US" w:eastAsia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10C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alfred.gjini93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a.gjini@liv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ora\My%20Documents\Downloads\TS03000269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AD7D6-E7B9-433F-B198-539A003C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TS030002699</Template>
  <TotalTime>10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Diora</dc:creator>
  <cp:keywords/>
  <dc:description/>
  <cp:lastModifiedBy>Fredi</cp:lastModifiedBy>
  <cp:revision>21</cp:revision>
  <dcterms:created xsi:type="dcterms:W3CDTF">2016-09-27T16:31:00Z</dcterms:created>
  <dcterms:modified xsi:type="dcterms:W3CDTF">2016-10-12T10:19:00Z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